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7650"/>
      </w:tblGrid>
      <w:tr w:rsidR="00D22492" w14:paraId="2A69624D" w14:textId="77777777">
        <w:trPr>
          <w:jc w:val="center"/>
        </w:trPr>
        <w:tc>
          <w:tcPr>
            <w:tcW w:w="2430" w:type="dxa"/>
            <w:tcBorders>
              <w:right w:val="single" w:sz="4" w:space="0" w:color="auto"/>
            </w:tcBorders>
          </w:tcPr>
          <w:p w14:paraId="272C3781" w14:textId="312843DC" w:rsidR="00D22492" w:rsidRPr="006D1746" w:rsidRDefault="001F0277" w:rsidP="00B935D1">
            <w:pPr>
              <w:pStyle w:val="YourName"/>
            </w:pPr>
            <w:r>
              <w:t>Muhammed Barrom</w:t>
            </w: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665A1F23" w14:textId="77777777" w:rsidR="00D22492" w:rsidRDefault="00D22492" w:rsidP="00574DEF"/>
        </w:tc>
      </w:tr>
      <w:tr w:rsidR="00FA2A27" w14:paraId="40585899" w14:textId="77777777">
        <w:trPr>
          <w:jc w:val="center"/>
        </w:trPr>
        <w:tc>
          <w:tcPr>
            <w:tcW w:w="2430" w:type="dxa"/>
            <w:vMerge w:val="restart"/>
            <w:tcBorders>
              <w:right w:val="single" w:sz="4" w:space="0" w:color="auto"/>
            </w:tcBorders>
          </w:tcPr>
          <w:p w14:paraId="0179E6D7" w14:textId="013C9A35" w:rsidR="00FA2A27" w:rsidRDefault="001F0277" w:rsidP="00B935D1">
            <w:pPr>
              <w:pStyle w:val="ContactInfo"/>
            </w:pPr>
            <w:r w:rsidRPr="001F0277">
              <w:t>+90 537 821 59 72</w:t>
            </w:r>
            <w:r w:rsidRPr="001F0277">
              <w:t xml:space="preserve"> </w:t>
            </w:r>
            <w:r>
              <w:t>Barrom@gmail.com</w:t>
            </w: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6891E703" w14:textId="77777777" w:rsidR="00FA2A27" w:rsidRDefault="00FA2A27" w:rsidP="001F0277">
            <w:pPr>
              <w:pStyle w:val="Objective"/>
              <w:ind w:left="0"/>
            </w:pPr>
          </w:p>
        </w:tc>
      </w:tr>
      <w:tr w:rsidR="00FA2A27" w:rsidRPr="00254782" w14:paraId="62BADBA7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184BBEC0" w14:textId="77777777" w:rsidR="00FA2A27" w:rsidRPr="00254782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2CE18512" w14:textId="77777777" w:rsidR="00FA2A27" w:rsidRPr="004E1511" w:rsidRDefault="00B935D1" w:rsidP="001F0277">
            <w:pPr>
              <w:pStyle w:val="Heading1"/>
              <w:ind w:left="0"/>
            </w:pPr>
            <w:r>
              <w:t>Eğitim Bilgileri</w:t>
            </w:r>
          </w:p>
        </w:tc>
      </w:tr>
      <w:tr w:rsidR="00FA2A27" w14:paraId="16AF00E8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358986E3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sdt>
            <w:sdtPr>
              <w:id w:val="34977412"/>
              <w:placeholder>
                <w:docPart w:val="FF7A7B619EFF4D479ECCEC221E373A78"/>
              </w:placeholder>
            </w:sdtPr>
            <w:sdtEndPr/>
            <w:sdtContent>
              <w:p w14:paraId="7808778C" w14:textId="77777777" w:rsidR="00B77328" w:rsidRPr="00B77328" w:rsidRDefault="00B935D1" w:rsidP="00B77328">
                <w:pPr>
                  <w:pStyle w:val="Heading2"/>
                </w:pPr>
                <w:r>
                  <w:t>Üniversite</w:t>
                </w:r>
              </w:p>
            </w:sdtContent>
          </w:sdt>
          <w:p w14:paraId="77DF21D4" w14:textId="218F81F4" w:rsidR="00FA2A27" w:rsidRDefault="001F0277" w:rsidP="00B935D1">
            <w:pPr>
              <w:pStyle w:val="ListParagraph"/>
              <w:numPr>
                <w:ilvl w:val="0"/>
                <w:numId w:val="0"/>
              </w:numPr>
              <w:ind w:left="533"/>
            </w:pPr>
            <w:r>
              <w:t>Sakarya Üni. Bilgisayar Mühendislik Bölümü</w:t>
            </w:r>
          </w:p>
          <w:p w14:paraId="4621B87A" w14:textId="77777777" w:rsidR="00B935D1" w:rsidRDefault="00B935D1" w:rsidP="00B935D1">
            <w:pPr>
              <w:ind w:left="0"/>
            </w:pPr>
          </w:p>
        </w:tc>
      </w:tr>
      <w:tr w:rsidR="00FA2A27" w14:paraId="1200C062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52C27CED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sdt>
            <w:sdtPr>
              <w:id w:val="34977467"/>
              <w:placeholder>
                <w:docPart w:val="5B6DE23FC02245CC9A8B269DCF376616"/>
              </w:placeholder>
            </w:sdtPr>
            <w:sdtEndPr/>
            <w:sdtContent>
              <w:p w14:paraId="0A3F763B" w14:textId="77777777" w:rsidR="00312CDC" w:rsidRPr="00B77328" w:rsidRDefault="00B935D1" w:rsidP="00312CDC">
                <w:pPr>
                  <w:pStyle w:val="Heading2"/>
                </w:pPr>
                <w:r>
                  <w:t>Lise</w:t>
                </w:r>
              </w:p>
            </w:sdtContent>
          </w:sdt>
          <w:p w14:paraId="3FA758A6" w14:textId="5279BDA4" w:rsidR="00FA2A27" w:rsidRDefault="001F0277" w:rsidP="00B935D1">
            <w:pPr>
              <w:pStyle w:val="ListParagraph"/>
            </w:pPr>
            <w:r>
              <w:t>Eletaa Bin Ali Rabah (Saudi Arabistan)</w:t>
            </w:r>
          </w:p>
        </w:tc>
      </w:tr>
      <w:tr w:rsidR="00FA2A27" w14:paraId="55127A2A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1E12E8B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sdt>
            <w:sdtPr>
              <w:id w:val="34977471"/>
              <w:placeholder>
                <w:docPart w:val="5D1FF278E81D4DB4AC1B1637DAA42FBE"/>
              </w:placeholder>
            </w:sdtPr>
            <w:sdtEndPr/>
            <w:sdtContent>
              <w:p w14:paraId="76C35426" w14:textId="5A3A3DA6" w:rsidR="00312CDC" w:rsidRPr="00B77328" w:rsidRDefault="00B935D1" w:rsidP="00312CDC">
                <w:pPr>
                  <w:pStyle w:val="Heading2"/>
                </w:pPr>
                <w:r>
                  <w:t>İlkokul</w:t>
                </w:r>
                <w:r w:rsidR="001F0277">
                  <w:t xml:space="preserve"> ve ortaokul</w:t>
                </w:r>
              </w:p>
            </w:sdtContent>
          </w:sdt>
          <w:p w14:paraId="3E8024D9" w14:textId="77777777" w:rsidR="00FA2A27" w:rsidRDefault="00FA2A27" w:rsidP="00B935D1">
            <w:pPr>
              <w:pStyle w:val="ListParagraph"/>
              <w:numPr>
                <w:ilvl w:val="0"/>
                <w:numId w:val="0"/>
              </w:numPr>
              <w:ind w:left="533"/>
            </w:pPr>
          </w:p>
        </w:tc>
      </w:tr>
      <w:tr w:rsidR="00FA2A27" w14:paraId="46B32D3C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0E57539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3DCEEEFD" w14:textId="4BB44131" w:rsidR="00FA2A27" w:rsidRDefault="001F0277" w:rsidP="00312CDC">
            <w:pPr>
              <w:pStyle w:val="ListParagraph"/>
            </w:pPr>
            <w:r>
              <w:t>Elmebna (</w:t>
            </w:r>
            <w:r>
              <w:t>Birleşik Arap Emirlikleri</w:t>
            </w:r>
            <w:r>
              <w:t>)</w:t>
            </w:r>
          </w:p>
        </w:tc>
      </w:tr>
      <w:tr w:rsidR="00B77328" w14:paraId="2F430A7D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62DB4204" w14:textId="77777777" w:rsidR="00B77328" w:rsidRDefault="00B77328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108090E3" w14:textId="77EDC065" w:rsidR="00B77328" w:rsidRDefault="001F0277" w:rsidP="00312CDC">
            <w:pPr>
              <w:pStyle w:val="ListParagraph"/>
            </w:pPr>
            <w:r>
              <w:t>Elmebna (</w:t>
            </w:r>
            <w:r>
              <w:t>Birleşik Arap Emirlikleri</w:t>
            </w:r>
            <w:r>
              <w:t>)</w:t>
            </w:r>
          </w:p>
        </w:tc>
      </w:tr>
      <w:tr w:rsidR="00FA2A27" w14:paraId="68765233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39F635D4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357BC661" w14:textId="77777777" w:rsidR="00FA2A27" w:rsidRPr="00BF4546" w:rsidRDefault="00B935D1" w:rsidP="00FA2A27">
            <w:pPr>
              <w:pStyle w:val="Heading1"/>
            </w:pPr>
            <w:r>
              <w:t>İş Deneyimleri</w:t>
            </w:r>
          </w:p>
        </w:tc>
      </w:tr>
      <w:tr w:rsidR="00FA2A27" w14:paraId="46DC7597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1E3C5C00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0CA22DF1" w14:textId="4CD9A0C7" w:rsidR="00B77328" w:rsidRDefault="001F0277" w:rsidP="00D22492">
            <w:r>
              <w:t xml:space="preserve">3 senelik Momo Service’te E-Ticaret </w:t>
            </w:r>
          </w:p>
          <w:p w14:paraId="6405A01D" w14:textId="2D0C4B0C" w:rsidR="00FA2A27" w:rsidRDefault="00FA2A27" w:rsidP="00B935D1"/>
        </w:tc>
      </w:tr>
      <w:tr w:rsidR="00FA2A27" w14:paraId="548AE427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129801C4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46A396A7" w14:textId="77777777" w:rsidR="00B935D1" w:rsidRDefault="00B935D1" w:rsidP="001F0277">
            <w:pPr>
              <w:pStyle w:val="Heading1"/>
              <w:ind w:left="0"/>
            </w:pPr>
            <w:r>
              <w:t xml:space="preserve">Yabancı Dil Bilgisi </w:t>
            </w:r>
          </w:p>
          <w:p w14:paraId="24EE2937" w14:textId="10E169FF" w:rsidR="001F0277" w:rsidRPr="001F0277" w:rsidRDefault="001F0277" w:rsidP="001F0277">
            <w:pPr>
              <w:pStyle w:val="Heading1"/>
            </w:pPr>
            <w:r>
              <w:t>İngilizce-Arapça-Türkçe</w:t>
            </w:r>
          </w:p>
          <w:p w14:paraId="3ACAAFFF" w14:textId="77777777" w:rsidR="00B935D1" w:rsidRDefault="00B935D1" w:rsidP="00FA2A27">
            <w:pPr>
              <w:pStyle w:val="Heading1"/>
            </w:pPr>
          </w:p>
          <w:p w14:paraId="0CCEA98C" w14:textId="77777777" w:rsidR="00B935D1" w:rsidRDefault="00B935D1" w:rsidP="00FA2A27">
            <w:pPr>
              <w:pStyle w:val="Heading1"/>
            </w:pPr>
          </w:p>
          <w:p w14:paraId="6F4B2684" w14:textId="77777777" w:rsidR="00FA2A27" w:rsidRDefault="00B935D1" w:rsidP="001F0277">
            <w:pPr>
              <w:pStyle w:val="Heading1"/>
              <w:ind w:left="0"/>
            </w:pPr>
            <w:r>
              <w:t>İlgi Alanları</w:t>
            </w:r>
          </w:p>
          <w:p w14:paraId="31117ACF" w14:textId="567DA44D" w:rsidR="00B935D1" w:rsidRDefault="001F0277" w:rsidP="00B935D1">
            <w:r>
              <w:t>Web Tasarım</w:t>
            </w:r>
          </w:p>
          <w:p w14:paraId="2D14F544" w14:textId="2C7B2DF8" w:rsidR="001F0277" w:rsidRDefault="001F0277" w:rsidP="00B935D1">
            <w:r>
              <w:t>Genel Tasarım ve Montaj</w:t>
            </w:r>
          </w:p>
          <w:p w14:paraId="0C9F4A6E" w14:textId="1272533E" w:rsidR="001F0277" w:rsidRDefault="001F0277" w:rsidP="00B935D1">
            <w:r>
              <w:t>E-Ticaret</w:t>
            </w:r>
          </w:p>
          <w:p w14:paraId="46F03782" w14:textId="294D49C7" w:rsidR="001F0277" w:rsidRDefault="001F0277" w:rsidP="00B935D1">
            <w:r>
              <w:t>Mobil Uygulama</w:t>
            </w:r>
          </w:p>
          <w:p w14:paraId="6DF7BFED" w14:textId="232F5EA0" w:rsidR="00B935D1" w:rsidRPr="00B935D1" w:rsidRDefault="001F0277" w:rsidP="001F0277">
            <w:r>
              <w:t>Reklamcılık</w:t>
            </w:r>
          </w:p>
        </w:tc>
      </w:tr>
      <w:tr w:rsidR="00FA2A27" w14:paraId="25D0297B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6F5F8C26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3F9081CB" w14:textId="77777777" w:rsidR="00B935D1" w:rsidRPr="003641D4" w:rsidRDefault="00B935D1" w:rsidP="001F0277">
            <w:pPr>
              <w:ind w:left="0"/>
            </w:pPr>
          </w:p>
        </w:tc>
      </w:tr>
      <w:tr w:rsidR="001F0277" w14:paraId="6751EB2F" w14:textId="77777777">
        <w:trPr>
          <w:gridAfter w:val="1"/>
          <w:wAfter w:w="7650" w:type="dxa"/>
          <w:trHeight w:val="384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3DD41A44" w14:textId="77777777" w:rsidR="001F0277" w:rsidRDefault="001F0277" w:rsidP="00FA2A27"/>
        </w:tc>
      </w:tr>
      <w:tr w:rsidR="001F0277" w14:paraId="34A3571B" w14:textId="77777777">
        <w:trPr>
          <w:gridAfter w:val="1"/>
          <w:wAfter w:w="7650" w:type="dxa"/>
          <w:trHeight w:val="384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CB84B1B" w14:textId="77777777" w:rsidR="001F0277" w:rsidRDefault="001F0277" w:rsidP="00FA2A27"/>
        </w:tc>
      </w:tr>
    </w:tbl>
    <w:p w14:paraId="795172A2" w14:textId="77777777" w:rsidR="00312CDC" w:rsidRDefault="00312CDC" w:rsidP="00312CDC">
      <w:pPr>
        <w:ind w:left="0"/>
      </w:pPr>
    </w:p>
    <w:sectPr w:rsidR="00312CDC" w:rsidSect="00574DEF">
      <w:headerReference w:type="first" r:id="rId8"/>
      <w:pgSz w:w="12240" w:h="15840"/>
      <w:pgMar w:top="1008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246B" w14:textId="77777777" w:rsidR="004130FD" w:rsidRDefault="004130FD">
      <w:r>
        <w:separator/>
      </w:r>
    </w:p>
  </w:endnote>
  <w:endnote w:type="continuationSeparator" w:id="0">
    <w:p w14:paraId="2E9456CF" w14:textId="77777777" w:rsidR="004130FD" w:rsidRDefault="0041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7AC9" w14:textId="77777777" w:rsidR="004130FD" w:rsidRDefault="004130FD">
      <w:r>
        <w:separator/>
      </w:r>
    </w:p>
  </w:footnote>
  <w:footnote w:type="continuationSeparator" w:id="0">
    <w:p w14:paraId="522F8736" w14:textId="77777777" w:rsidR="004130FD" w:rsidRDefault="0041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8B90" w14:textId="77777777" w:rsidR="00D22492" w:rsidRDefault="00D2249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601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06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D83E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3C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0280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ED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6B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D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CD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48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712C0C18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6E4"/>
    <w:rsid w:val="000401D8"/>
    <w:rsid w:val="000F4FCF"/>
    <w:rsid w:val="00105DD8"/>
    <w:rsid w:val="001E4493"/>
    <w:rsid w:val="001F0277"/>
    <w:rsid w:val="00290A37"/>
    <w:rsid w:val="002E7C0B"/>
    <w:rsid w:val="00312CDC"/>
    <w:rsid w:val="003A2BF3"/>
    <w:rsid w:val="003C700A"/>
    <w:rsid w:val="004072B1"/>
    <w:rsid w:val="004130FD"/>
    <w:rsid w:val="004E2AA5"/>
    <w:rsid w:val="004F5FBF"/>
    <w:rsid w:val="00574DEF"/>
    <w:rsid w:val="0058554D"/>
    <w:rsid w:val="005918C3"/>
    <w:rsid w:val="00646965"/>
    <w:rsid w:val="0067667D"/>
    <w:rsid w:val="006D1746"/>
    <w:rsid w:val="00761508"/>
    <w:rsid w:val="007A4178"/>
    <w:rsid w:val="008B1272"/>
    <w:rsid w:val="008C75BD"/>
    <w:rsid w:val="008D7D4C"/>
    <w:rsid w:val="008F6EBC"/>
    <w:rsid w:val="0093551F"/>
    <w:rsid w:val="00964F56"/>
    <w:rsid w:val="009B45E1"/>
    <w:rsid w:val="009C4504"/>
    <w:rsid w:val="009F16E4"/>
    <w:rsid w:val="00A85F1C"/>
    <w:rsid w:val="00A90B63"/>
    <w:rsid w:val="00B77328"/>
    <w:rsid w:val="00B935D1"/>
    <w:rsid w:val="00BB645A"/>
    <w:rsid w:val="00C44742"/>
    <w:rsid w:val="00C45A69"/>
    <w:rsid w:val="00C55D6A"/>
    <w:rsid w:val="00CD362E"/>
    <w:rsid w:val="00CF4BB6"/>
    <w:rsid w:val="00D15422"/>
    <w:rsid w:val="00D22492"/>
    <w:rsid w:val="00DE31A4"/>
    <w:rsid w:val="00E45E1A"/>
    <w:rsid w:val="00ED7D37"/>
    <w:rsid w:val="00F1730E"/>
    <w:rsid w:val="00F31C5A"/>
    <w:rsid w:val="00F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37A00"/>
  <w15:docId w15:val="{C20BAE8D-B9D5-4AA9-A552-6D860C38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man\Desktop\cvindir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7A7B619EFF4D479ECCEC221E373A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FFF4DA-B095-4BD4-943C-6FF9843B952F}"/>
      </w:docPartPr>
      <w:docPartBody>
        <w:p w:rsidR="00144D69" w:rsidRDefault="00692FDF">
          <w:pPr>
            <w:pStyle w:val="FF7A7B619EFF4D479ECCEC221E373A78"/>
          </w:pPr>
          <w:r>
            <w:t>[Field or Area of Accomplishment]</w:t>
          </w:r>
        </w:p>
      </w:docPartBody>
    </w:docPart>
    <w:docPart>
      <w:docPartPr>
        <w:name w:val="5B6DE23FC02245CC9A8B269DCF3766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7B9E7C-6C1E-48EB-A37E-FE971DE6F87D}"/>
      </w:docPartPr>
      <w:docPartBody>
        <w:p w:rsidR="00144D69" w:rsidRDefault="00692FDF">
          <w:pPr>
            <w:pStyle w:val="5B6DE23FC02245CC9A8B269DCF376616"/>
          </w:pPr>
          <w:r>
            <w:t>[Field or Area of Accomplishment]</w:t>
          </w:r>
        </w:p>
      </w:docPartBody>
    </w:docPart>
    <w:docPart>
      <w:docPartPr>
        <w:name w:val="5D1FF278E81D4DB4AC1B1637DAA42F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7CD9A9-1DEB-4036-9B47-7389BD62CEC7}"/>
      </w:docPartPr>
      <w:docPartBody>
        <w:p w:rsidR="00144D69" w:rsidRDefault="00692FDF">
          <w:pPr>
            <w:pStyle w:val="5D1FF278E81D4DB4AC1B1637DAA42FBE"/>
          </w:pPr>
          <w:r>
            <w:t>[Field or Area of Accomplishment]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FDF"/>
    <w:rsid w:val="00105E12"/>
    <w:rsid w:val="00144D69"/>
    <w:rsid w:val="005A49FD"/>
    <w:rsid w:val="00692FDF"/>
    <w:rsid w:val="00D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7A7B619EFF4D479ECCEC221E373A78">
    <w:name w:val="FF7A7B619EFF4D479ECCEC221E373A78"/>
  </w:style>
  <w:style w:type="paragraph" w:customStyle="1" w:styleId="5B6DE23FC02245CC9A8B269DCF376616">
    <w:name w:val="5B6DE23FC02245CC9A8B269DCF376616"/>
  </w:style>
  <w:style w:type="paragraph" w:customStyle="1" w:styleId="5D1FF278E81D4DB4AC1B1637DAA42FBE">
    <w:name w:val="5D1FF278E81D4DB4AC1B1637DAA42FBE"/>
  </w:style>
  <w:style w:type="paragraph" w:customStyle="1" w:styleId="B1095B1332C146EFB2F70F4FC0D242E5">
    <w:name w:val="B1095B1332C146EFB2F70F4FC0D242E5"/>
  </w:style>
  <w:style w:type="paragraph" w:customStyle="1" w:styleId="0C01B07408DF4BED803D38467EDE9250">
    <w:name w:val="0C01B07408DF4BED803D38467EDE9250"/>
    <w:rsid w:val="00144D69"/>
  </w:style>
  <w:style w:type="paragraph" w:customStyle="1" w:styleId="328BA8F6A419425BAEF192CC7D7ACBC4">
    <w:name w:val="328BA8F6A419425BAEF192CC7D7ACBC4"/>
    <w:rsid w:val="00144D69"/>
  </w:style>
  <w:style w:type="paragraph" w:customStyle="1" w:styleId="9DA0F62401854AABA56CD5E9FABF76BC">
    <w:name w:val="9DA0F62401854AABA56CD5E9FABF76BC"/>
    <w:rsid w:val="00144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D16011-CE0A-4E2D-AC45-CC5E353C1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cvindir1.dotx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resume (Vertical design)</vt:lpstr>
      <vt:lpstr>Functional resume (Vertical design)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(Vertical design)</dc:title>
  <dc:creator>cv-hazirlama.com;http://cv-hazirlama.com;www.cv-hazirlama.com</dc:creator>
  <cp:keywords>CV;cv hazirlama;cv-hazirlama.com;Europass, CV, Cedefop</cp:keywords>
  <cp:lastModifiedBy>CAN</cp:lastModifiedBy>
  <cp:revision>3</cp:revision>
  <dcterms:created xsi:type="dcterms:W3CDTF">2016-03-25T21:50:00Z</dcterms:created>
  <dcterms:modified xsi:type="dcterms:W3CDTF">2021-04-29T16:55:00Z</dcterms:modified>
  <cp:version/>
</cp:coreProperties>
</file>